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2"/>
          <w:szCs w:val="22"/>
        </w:rPr>
        <w:alias w:val="Enter your name:"/>
        <w:tag w:val="Enter your name:"/>
        <w:id w:val="4805016"/>
        <w:placeholder>
          <w:docPart w:val="B49C06B2941B4A608159C13EB78897A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p w14:paraId="132DCE3E" w14:textId="5C48ED33" w:rsidR="00351293" w:rsidRDefault="00BB522A">
          <w:pPr>
            <w:pStyle w:val="YourName"/>
          </w:pPr>
          <w:r w:rsidRPr="009E2B6C">
            <w:rPr>
              <w:sz w:val="22"/>
              <w:szCs w:val="22"/>
            </w:rPr>
            <w:t>Kola</w:t>
          </w:r>
          <w:r w:rsidR="004C025A">
            <w:rPr>
              <w:sz w:val="22"/>
              <w:szCs w:val="22"/>
            </w:rPr>
            <w:t>wole</w:t>
          </w:r>
          <w:r w:rsidRPr="009E2B6C">
            <w:rPr>
              <w:sz w:val="22"/>
              <w:szCs w:val="22"/>
            </w:rPr>
            <w:t xml:space="preserve"> Heyward-Rotimi</w:t>
          </w:r>
        </w:p>
      </w:sdtContent>
    </w:sdt>
    <w:p w14:paraId="5F4DE0BC" w14:textId="67DA501F" w:rsidR="00351293" w:rsidRDefault="00BB522A">
      <w:pPr>
        <w:pStyle w:val="ContactInformation"/>
      </w:pPr>
      <w:r>
        <w:t>1606 Peace St.</w:t>
      </w:r>
      <w:r w:rsidR="00115D44">
        <w:t xml:space="preserve">, </w:t>
      </w:r>
      <w:r>
        <w:t>Durham NC, 27701</w:t>
      </w:r>
      <w:r w:rsidR="00115D44">
        <w:t xml:space="preserve"> </w:t>
      </w:r>
      <w:sdt>
        <w:sdtPr>
          <w:alias w:val="Separator:"/>
          <w:tag w:val="Separator:"/>
          <w:id w:val="852073584"/>
          <w:placeholder>
            <w:docPart w:val="F57B5B0FD5F742EC8D08B3D23FDE7146"/>
          </w:placeholder>
          <w:temporary/>
          <w:showingPlcHdr/>
          <w15:appearance w15:val="hidden"/>
        </w:sdtPr>
        <w:sdtEndPr/>
        <w:sdtContent>
          <w:r w:rsidR="00032A20">
            <w:t>|</w:t>
          </w:r>
        </w:sdtContent>
      </w:sdt>
      <w:r w:rsidR="00115D44">
        <w:t xml:space="preserve"> </w:t>
      </w:r>
      <w:r>
        <w:t>9193582063</w:t>
      </w:r>
      <w:r w:rsidR="00115D44">
        <w:t xml:space="preserve"> </w:t>
      </w:r>
      <w:sdt>
        <w:sdtPr>
          <w:alias w:val="Separator:"/>
          <w:tag w:val="Separator:"/>
          <w:id w:val="-1800520950"/>
          <w:placeholder>
            <w:docPart w:val="3E48501B204942A2B91C4A77B54222C8"/>
          </w:placeholder>
          <w:temporary/>
          <w:showingPlcHdr/>
          <w15:appearance w15:val="hidden"/>
        </w:sdtPr>
        <w:sdtEndPr/>
        <w:sdtContent>
          <w:r w:rsidR="00032A20">
            <w:t>|</w:t>
          </w:r>
        </w:sdtContent>
      </w:sdt>
      <w:r w:rsidR="00115D44">
        <w:t xml:space="preserve"> </w:t>
      </w:r>
      <w:r>
        <w:t>kolaheywardrotimi@gmail.com</w:t>
      </w:r>
    </w:p>
    <w:p w14:paraId="49B37FB0" w14:textId="77777777" w:rsidR="00351293" w:rsidRDefault="00013630">
      <w:pPr>
        <w:pStyle w:val="SectionHeading"/>
      </w:pPr>
      <w:sdt>
        <w:sdtPr>
          <w:alias w:val="Education:"/>
          <w:tag w:val="Education:"/>
          <w:id w:val="-1894805864"/>
          <w:placeholder>
            <w:docPart w:val="5AFB339E30F846B5B3542A011C72CA75"/>
          </w:placeholder>
          <w:temporary/>
          <w:showingPlcHdr/>
          <w15:appearance w15:val="hidden"/>
        </w:sdtPr>
        <w:sdtEndPr/>
        <w:sdtContent>
          <w:r w:rsidR="00F67425">
            <w:t>EDUCATION</w:t>
          </w:r>
        </w:sdtContent>
      </w:sdt>
    </w:p>
    <w:p w14:paraId="5F957903" w14:textId="75C146B3" w:rsidR="00351293" w:rsidRDefault="00BB522A">
      <w:pPr>
        <w:pStyle w:val="Location"/>
      </w:pPr>
      <w:r>
        <w:t>Amherst College</w:t>
      </w:r>
    </w:p>
    <w:p w14:paraId="2A0247D2" w14:textId="5285F840" w:rsidR="00351293" w:rsidRDefault="006A2B23" w:rsidP="00BB522A">
      <w:pPr>
        <w:pStyle w:val="JobTitle"/>
      </w:pPr>
      <w:r>
        <w:t>Bachelor of Arts</w:t>
      </w:r>
      <w:r w:rsidR="00884E40">
        <w:t xml:space="preserve"> </w:t>
      </w:r>
      <w:r w:rsidR="00884E40">
        <w:rPr>
          <w:i/>
          <w:iCs/>
        </w:rPr>
        <w:t>cum laude</w:t>
      </w:r>
      <w:r>
        <w:t xml:space="preserve">, </w:t>
      </w:r>
      <w:r w:rsidR="00BB522A">
        <w:t>Computer Science and English</w:t>
      </w:r>
      <w:r w:rsidR="00115D44">
        <w:tab/>
      </w:r>
      <w:r w:rsidR="00BB522A">
        <w:t>2020</w:t>
      </w:r>
    </w:p>
    <w:p w14:paraId="66FE5EE4" w14:textId="20B12EF7" w:rsidR="00BB522A" w:rsidRDefault="00BB522A" w:rsidP="00BB522A">
      <w:pPr>
        <w:pStyle w:val="NormalBodyText"/>
      </w:pPr>
      <w:r>
        <w:t>English Honors Thesis: “Technological Disruptions: The Interplay Between Virtual Spaces and Subjective Failure”</w:t>
      </w:r>
    </w:p>
    <w:p w14:paraId="4971E814" w14:textId="77777777" w:rsidR="00342789" w:rsidRDefault="00342789" w:rsidP="00BB522A">
      <w:pPr>
        <w:pStyle w:val="NormalBodyText"/>
      </w:pPr>
    </w:p>
    <w:p w14:paraId="1CB4B2AE" w14:textId="36091F7F" w:rsidR="00906B47" w:rsidRDefault="0026043D" w:rsidP="00342789">
      <w:pPr>
        <w:pStyle w:val="NormalBodyText"/>
      </w:pPr>
      <w:r>
        <w:t xml:space="preserve">IFSA </w:t>
      </w:r>
      <w:r w:rsidR="00342789">
        <w:t xml:space="preserve">Intensive </w:t>
      </w:r>
      <w:r>
        <w:t>Program in Shanghai, China</w:t>
      </w:r>
      <w:r w:rsidR="00342789">
        <w:tab/>
        <w:t>2018</w:t>
      </w:r>
    </w:p>
    <w:p w14:paraId="2CCC635E" w14:textId="77777777" w:rsidR="00351293" w:rsidRDefault="00013630">
      <w:pPr>
        <w:pStyle w:val="SectionHeading"/>
      </w:pPr>
      <w:sdt>
        <w:sdtPr>
          <w:alias w:val="Awards:"/>
          <w:tag w:val="Awards:"/>
          <w:id w:val="1299884277"/>
          <w:placeholder>
            <w:docPart w:val="E3CE3866FE1A4A5894BE412B675B0EBE"/>
          </w:placeholder>
          <w:temporary/>
          <w:showingPlcHdr/>
          <w15:appearance w15:val="hidden"/>
        </w:sdtPr>
        <w:sdtEndPr/>
        <w:sdtContent>
          <w:r w:rsidR="00F67425">
            <w:t>AWARDS</w:t>
          </w:r>
        </w:sdtContent>
      </w:sdt>
    </w:p>
    <w:p w14:paraId="76DBA910" w14:textId="4F5009DA" w:rsidR="006E5D8A" w:rsidRDefault="006E5D8A" w:rsidP="00C00A9A">
      <w:pPr>
        <w:pStyle w:val="NormalBodyText"/>
      </w:pPr>
      <w:r>
        <w:t>Mellon Mays Undergraduate Fellowship (MMUF)</w:t>
      </w:r>
      <w:r>
        <w:tab/>
      </w:r>
      <w:r w:rsidR="001E62F8">
        <w:t>2018 - Present</w:t>
      </w:r>
    </w:p>
    <w:p w14:paraId="380CD109" w14:textId="4C96D460" w:rsidR="00351293" w:rsidRDefault="00BB522A">
      <w:pPr>
        <w:pStyle w:val="NormalBodyText"/>
      </w:pPr>
      <w:r>
        <w:t>Elizabeth Bruss Prize</w:t>
      </w:r>
      <w:r w:rsidR="00115D44">
        <w:tab/>
      </w:r>
      <w:r>
        <w:t>2020</w:t>
      </w:r>
    </w:p>
    <w:p w14:paraId="6FA89779" w14:textId="0480E6F7" w:rsidR="001846B1" w:rsidRDefault="001F06A3" w:rsidP="00C949F3">
      <w:pPr>
        <w:pStyle w:val="ListParagraph"/>
        <w:numPr>
          <w:ilvl w:val="0"/>
          <w:numId w:val="11"/>
        </w:numPr>
        <w:ind w:right="2880"/>
      </w:pPr>
      <w:r>
        <w:t>An Amherst College English Department award, presented to the Senior English majo</w:t>
      </w:r>
      <w:r w:rsidR="006209A0">
        <w:t>r</w:t>
      </w:r>
      <w:r>
        <w:t xml:space="preserve"> who</w:t>
      </w:r>
      <w:r w:rsidR="006209A0">
        <w:t>,</w:t>
      </w:r>
      <w:r>
        <w:t xml:space="preserve"> in the judgment of the</w:t>
      </w:r>
      <w:r w:rsidR="006209A0">
        <w:t xml:space="preserve"> department, best represents th</w:t>
      </w:r>
      <w:r w:rsidR="007736FC">
        <w:t>e</w:t>
      </w:r>
      <w:r w:rsidR="006209A0">
        <w:t xml:space="preserve"> qualities of breadth and imagination</w:t>
      </w:r>
    </w:p>
    <w:p w14:paraId="5EBC0F79" w14:textId="570EACDF" w:rsidR="00351293" w:rsidRDefault="00BB522A">
      <w:pPr>
        <w:pStyle w:val="NormalBodyText"/>
      </w:pPr>
      <w:r>
        <w:t>James Charlton Knox Prize</w:t>
      </w:r>
      <w:r w:rsidR="00115D44">
        <w:tab/>
      </w:r>
      <w:r>
        <w:t>2019</w:t>
      </w:r>
    </w:p>
    <w:p w14:paraId="1A6539A7" w14:textId="08CA9413" w:rsidR="002B44FC" w:rsidRDefault="00E13314" w:rsidP="00C949F3">
      <w:pPr>
        <w:pStyle w:val="NormalBodyText"/>
        <w:numPr>
          <w:ilvl w:val="0"/>
          <w:numId w:val="11"/>
        </w:numPr>
        <w:ind w:right="2880"/>
      </w:pPr>
      <w:r>
        <w:t xml:space="preserve">Traveled to Kenya, South Africa, Germany, and the UK to interview </w:t>
      </w:r>
      <w:r w:rsidR="001071C4">
        <w:t>digital artists</w:t>
      </w:r>
      <w:r>
        <w:t>,</w:t>
      </w:r>
      <w:r w:rsidR="001071C4">
        <w:t xml:space="preserve"> collect</w:t>
      </w:r>
      <w:r>
        <w:t>ing</w:t>
      </w:r>
      <w:r w:rsidR="001071C4">
        <w:t xml:space="preserve"> primary sources for senior thesis</w:t>
      </w:r>
    </w:p>
    <w:p w14:paraId="0F5D14A4" w14:textId="326D59DD" w:rsidR="00B00CE3" w:rsidRDefault="002B44FC" w:rsidP="002B44FC">
      <w:pPr>
        <w:pStyle w:val="NormalBodyText"/>
      </w:pPr>
      <w:r>
        <w:t>Pitch Wars</w:t>
      </w:r>
      <w:r w:rsidR="001071C4">
        <w:t xml:space="preserve">     </w:t>
      </w:r>
      <w:r>
        <w:tab/>
        <w:t>2018</w:t>
      </w:r>
    </w:p>
    <w:p w14:paraId="2FD92108" w14:textId="2C1BA741" w:rsidR="00532282" w:rsidRDefault="002B44FC" w:rsidP="00532282">
      <w:pPr>
        <w:pStyle w:val="SpaceAfter"/>
        <w:numPr>
          <w:ilvl w:val="0"/>
          <w:numId w:val="14"/>
        </w:numPr>
        <w:spacing w:after="0"/>
      </w:pPr>
      <w:r w:rsidRPr="00F9236C">
        <w:t>Worked with a publishing industry professional to revise and develop my</w:t>
      </w:r>
      <w:r>
        <w:t xml:space="preserve"> manuscript </w:t>
      </w:r>
      <w:r>
        <w:rPr>
          <w:i/>
          <w:iCs/>
        </w:rPr>
        <w:t>The Lightning Speaks for Us</w:t>
      </w:r>
    </w:p>
    <w:p w14:paraId="281D3B25" w14:textId="10978A64" w:rsidR="002B44FC" w:rsidRDefault="00532282" w:rsidP="00C949F3">
      <w:pPr>
        <w:pStyle w:val="SpaceAfter"/>
        <w:numPr>
          <w:ilvl w:val="0"/>
          <w:numId w:val="14"/>
        </w:numPr>
        <w:spacing w:after="0"/>
      </w:pPr>
      <w:r>
        <w:t xml:space="preserve">Currently </w:t>
      </w:r>
      <w:r w:rsidR="002B44FC">
        <w:t>represented by literary agent Matt Belford of the Tobias Agency</w:t>
      </w:r>
    </w:p>
    <w:p w14:paraId="0AEA299D" w14:textId="5D2A7181" w:rsidR="00B00CE3" w:rsidRDefault="00BB522A" w:rsidP="00B00CE3">
      <w:pPr>
        <w:pStyle w:val="SpaceAfter1NoRightIndent"/>
        <w:spacing w:after="0" w:line="240" w:lineRule="auto"/>
      </w:pPr>
      <w:r>
        <w:t>Frances-Chia Fellowship</w:t>
      </w:r>
      <w:r w:rsidR="00115D44">
        <w:tab/>
      </w:r>
      <w:r>
        <w:t>2018</w:t>
      </w:r>
    </w:p>
    <w:p w14:paraId="68D5CF2C" w14:textId="3CF69EFC" w:rsidR="002C3DDC" w:rsidRDefault="002C3DDC" w:rsidP="002C3DDC">
      <w:pPr>
        <w:pStyle w:val="SpaceAfter1NoRightIndent"/>
        <w:numPr>
          <w:ilvl w:val="0"/>
          <w:numId w:val="13"/>
        </w:numPr>
        <w:spacing w:after="0"/>
      </w:pPr>
      <w:r w:rsidRPr="002C3DDC">
        <w:t>Funds a summer experience in China or a Chinese-speaking country</w:t>
      </w:r>
    </w:p>
    <w:p w14:paraId="5C3DFCDE" w14:textId="1882310C" w:rsidR="00150E0A" w:rsidRDefault="00150E0A" w:rsidP="00C949F3">
      <w:pPr>
        <w:pStyle w:val="SpaceAfter1NoRightIndent"/>
        <w:numPr>
          <w:ilvl w:val="0"/>
          <w:numId w:val="13"/>
        </w:numPr>
        <w:spacing w:after="0"/>
        <w:ind w:right="2880"/>
      </w:pPr>
      <w:r>
        <w:t>Used this funding to support my</w:t>
      </w:r>
      <w:r w:rsidR="00A9263D">
        <w:t xml:space="preserve"> writing </w:t>
      </w:r>
      <w:r>
        <w:t>residency at the Red Gate Gallery in Beijing, China</w:t>
      </w:r>
    </w:p>
    <w:p w14:paraId="318EAD0D" w14:textId="0BB8B67D" w:rsidR="003E2FB4" w:rsidRDefault="003E2FB4" w:rsidP="003E2FB4">
      <w:pPr>
        <w:pStyle w:val="SectionHeading"/>
      </w:pPr>
      <w:r>
        <w:t>EMPLOYMENT</w:t>
      </w:r>
    </w:p>
    <w:p w14:paraId="7ADFE2D1" w14:textId="77777777" w:rsidR="00DC6169" w:rsidRDefault="00DC6169" w:rsidP="00DC6169">
      <w:pPr>
        <w:pStyle w:val="SpaceAfter"/>
        <w:spacing w:after="0"/>
      </w:pPr>
      <w:r>
        <w:t>Science-Fiction and Fantasy Writers of America (SFWA) Nebulas Conference 2020</w:t>
      </w:r>
    </w:p>
    <w:p w14:paraId="7A0D6635" w14:textId="77777777" w:rsidR="00DC6169" w:rsidRDefault="00DC6169" w:rsidP="00DC6169">
      <w:pPr>
        <w:pStyle w:val="JobTitle"/>
      </w:pPr>
      <w:r>
        <w:t>Volunteer</w:t>
      </w:r>
      <w:r>
        <w:tab/>
        <w:t>May 2020</w:t>
      </w:r>
    </w:p>
    <w:p w14:paraId="483D8338" w14:textId="3B11B040" w:rsidR="00DC6169" w:rsidRDefault="00DC6169" w:rsidP="00DC6169">
      <w:pPr>
        <w:pStyle w:val="SpaceAfter"/>
      </w:pPr>
      <w:r>
        <w:t>Managed the SFWA social media accounts, answered questions by attendees of the conference, and curated images from the conference to share on SFWA’s official platforms.</w:t>
      </w:r>
    </w:p>
    <w:p w14:paraId="499194ED" w14:textId="77777777" w:rsidR="003E2FB4" w:rsidRDefault="003E2FB4" w:rsidP="003E2FB4">
      <w:pPr>
        <w:pStyle w:val="Location"/>
      </w:pPr>
      <w:r>
        <w:t>Keefe Campus Center</w:t>
      </w:r>
    </w:p>
    <w:p w14:paraId="710B33B1" w14:textId="77777777" w:rsidR="003E2FB4" w:rsidRDefault="003E2FB4" w:rsidP="003E2FB4">
      <w:pPr>
        <w:pStyle w:val="JobTitle"/>
      </w:pPr>
      <w:r>
        <w:t>Campus Center Manager (CCM)</w:t>
      </w:r>
      <w:r>
        <w:tab/>
        <w:t>May 2019 – May 2020</w:t>
      </w:r>
    </w:p>
    <w:p w14:paraId="55CB0735" w14:textId="77777777" w:rsidR="003E2FB4" w:rsidRDefault="003E2FB4" w:rsidP="003E2FB4">
      <w:pPr>
        <w:pStyle w:val="SpaceAfter"/>
      </w:pPr>
      <w:r>
        <w:t>Monitored activity within Amherst College’s campus center building, assisted with set-up and clean-up of events held within Keefe, answered questions for visitors, and provided technical support.</w:t>
      </w:r>
    </w:p>
    <w:p w14:paraId="68E06A79" w14:textId="77777777" w:rsidR="003E2FB4" w:rsidRDefault="003E2FB4" w:rsidP="003E2FB4">
      <w:pPr>
        <w:pStyle w:val="Location"/>
      </w:pPr>
      <w:proofErr w:type="spellStart"/>
      <w:r>
        <w:t>Samanage</w:t>
      </w:r>
      <w:proofErr w:type="spellEnd"/>
    </w:p>
    <w:p w14:paraId="04618538" w14:textId="77777777" w:rsidR="003E2FB4" w:rsidRDefault="003E2FB4" w:rsidP="003E2FB4">
      <w:pPr>
        <w:pStyle w:val="JobTitle"/>
      </w:pPr>
      <w:r>
        <w:t>IT and Marketing Intern</w:t>
      </w:r>
      <w:r>
        <w:tab/>
        <w:t>June 2017 – August 2017</w:t>
      </w:r>
    </w:p>
    <w:p w14:paraId="2C405FFB" w14:textId="77777777" w:rsidR="003E2FB4" w:rsidRDefault="003E2FB4" w:rsidP="003E2FB4">
      <w:pPr>
        <w:pStyle w:val="SpaceAfter"/>
      </w:pPr>
      <w:proofErr w:type="spellStart"/>
      <w:r>
        <w:t>Samanage</w:t>
      </w:r>
      <w:proofErr w:type="spellEnd"/>
      <w:r>
        <w:t>, now a subdivision of SolarWinds, is an IT Help Desk service startup with more than 1,800 customers in 50+ countries. Collaborated with the IT department in testing aspects of the service while creating content such as posts describing technical terms and services for the company blog.</w:t>
      </w:r>
    </w:p>
    <w:p w14:paraId="3CAEE139" w14:textId="77777777" w:rsidR="003E2FB4" w:rsidRDefault="003E2FB4" w:rsidP="003E2FB4">
      <w:pPr>
        <w:pStyle w:val="Location"/>
      </w:pPr>
      <w:r>
        <w:t>Reader to Reader</w:t>
      </w:r>
    </w:p>
    <w:p w14:paraId="1C0314A9" w14:textId="77777777" w:rsidR="003E2FB4" w:rsidRDefault="003E2FB4" w:rsidP="003E2FB4">
      <w:pPr>
        <w:pStyle w:val="JobTitle"/>
      </w:pPr>
      <w:r>
        <w:t>Reading Mentor</w:t>
      </w:r>
      <w:r>
        <w:tab/>
        <w:t>January 2017 – May 2020</w:t>
      </w:r>
    </w:p>
    <w:p w14:paraId="27EC373B" w14:textId="55A04D0F" w:rsidR="003E2FB4" w:rsidRDefault="003E2FB4" w:rsidP="003E2FB4">
      <w:pPr>
        <w:pStyle w:val="SpaceAfter"/>
      </w:pPr>
      <w:r>
        <w:t xml:space="preserve">Facilitated </w:t>
      </w:r>
      <w:r w:rsidRPr="00994E1F">
        <w:t>group discussions and one-on-one conversations on readings with middle and high school students.</w:t>
      </w:r>
    </w:p>
    <w:p w14:paraId="47498023" w14:textId="77777777" w:rsidR="00A9263D" w:rsidRDefault="00A9263D" w:rsidP="006B55F3">
      <w:pPr>
        <w:pStyle w:val="SpaceAfter"/>
        <w:ind w:left="0"/>
      </w:pPr>
    </w:p>
    <w:p w14:paraId="3E5FC38F" w14:textId="6518FC5D" w:rsidR="00AE7C3A" w:rsidRDefault="00961798">
      <w:pPr>
        <w:pStyle w:val="SectionHeading"/>
      </w:pPr>
      <w:r>
        <w:t>RESIDENCIES</w:t>
      </w:r>
      <w:r w:rsidR="00CA2F1C">
        <w:t xml:space="preserve">, </w:t>
      </w:r>
      <w:r>
        <w:t>CONFERENCES</w:t>
      </w:r>
      <w:r w:rsidR="00CA2F1C">
        <w:t xml:space="preserve"> AND PERFORMANCES</w:t>
      </w:r>
    </w:p>
    <w:p w14:paraId="0324CB00" w14:textId="08093758" w:rsidR="00AE7C3A" w:rsidRDefault="00B06E06" w:rsidP="00AE7C3A">
      <w:pPr>
        <w:pStyle w:val="Location"/>
      </w:pPr>
      <w:r>
        <w:t>Black Skeptics of Los Angeles</w:t>
      </w:r>
    </w:p>
    <w:p w14:paraId="358C5E05" w14:textId="0B4523BE" w:rsidR="00AE7C3A" w:rsidRDefault="00B06E06" w:rsidP="00AE7C3A">
      <w:pPr>
        <w:pStyle w:val="JobTitle"/>
      </w:pPr>
      <w:r>
        <w:t xml:space="preserve">BSLA Youth </w:t>
      </w:r>
      <w:r w:rsidR="00BC3A29">
        <w:t xml:space="preserve">Panel: Voting </w:t>
      </w:r>
      <w:r w:rsidR="0067534D">
        <w:t>While Black, Secular and Gen Z</w:t>
      </w:r>
      <w:r w:rsidR="00AE7C3A">
        <w:tab/>
      </w:r>
      <w:r>
        <w:t>September</w:t>
      </w:r>
      <w:r w:rsidR="00AE7C3A">
        <w:t xml:space="preserve"> 2020</w:t>
      </w:r>
    </w:p>
    <w:p w14:paraId="23B422B0" w14:textId="5A241CEB" w:rsidR="00AE7C3A" w:rsidRDefault="0067534D" w:rsidP="00AE7C3A">
      <w:pPr>
        <w:pStyle w:val="SpaceAfter"/>
      </w:pPr>
      <w:r>
        <w:t xml:space="preserve">Participated in a panel discussion on the upcoming American presidential election and its impact on </w:t>
      </w:r>
      <w:r w:rsidR="000518C5">
        <w:t>secular Black youth.</w:t>
      </w:r>
    </w:p>
    <w:p w14:paraId="36764959" w14:textId="77777777" w:rsidR="000518C5" w:rsidRDefault="000518C5" w:rsidP="00AE7C3A">
      <w:pPr>
        <w:pStyle w:val="SpaceAfter"/>
      </w:pPr>
    </w:p>
    <w:p w14:paraId="36769C76" w14:textId="6B4ACB37" w:rsidR="00F30845" w:rsidRDefault="00F30845" w:rsidP="00F30845">
      <w:pPr>
        <w:pStyle w:val="Location"/>
      </w:pPr>
      <w:r>
        <w:lastRenderedPageBreak/>
        <w:t>FIYAH Magazine</w:t>
      </w:r>
    </w:p>
    <w:p w14:paraId="7F5D3CB8" w14:textId="4BFB358A" w:rsidR="00F30845" w:rsidRDefault="00F30845" w:rsidP="00F30845">
      <w:pPr>
        <w:pStyle w:val="JobTitle"/>
      </w:pPr>
      <w:r>
        <w:t>FIYAH Virtual Reading</w:t>
      </w:r>
      <w:r>
        <w:tab/>
        <w:t>May 2020</w:t>
      </w:r>
    </w:p>
    <w:p w14:paraId="523C1591" w14:textId="581B5E94" w:rsidR="00FD396B" w:rsidRDefault="00281082" w:rsidP="000518C5">
      <w:pPr>
        <w:pStyle w:val="SpaceAfter"/>
      </w:pPr>
      <w:r>
        <w:t>Gave a reading</w:t>
      </w:r>
      <w:r w:rsidR="00F30845">
        <w:t xml:space="preserve"> of my unreleased short story “An Exploration of Nichole Otieno’s Filmography (1232-1246).”</w:t>
      </w:r>
    </w:p>
    <w:p w14:paraId="07F66D84" w14:textId="0C0B25E2" w:rsidR="00351293" w:rsidRDefault="00FB1CA4">
      <w:pPr>
        <w:pStyle w:val="Location"/>
      </w:pPr>
      <w:r>
        <w:t>Yale University</w:t>
      </w:r>
    </w:p>
    <w:p w14:paraId="13D4090B" w14:textId="3ECE96BA" w:rsidR="00351293" w:rsidRDefault="005C1A3B">
      <w:pPr>
        <w:pStyle w:val="JobTitle"/>
      </w:pPr>
      <w:r>
        <w:t>Yale Writing and Research Symposium</w:t>
      </w:r>
      <w:r w:rsidR="00115D44">
        <w:tab/>
      </w:r>
      <w:r w:rsidR="00C01282">
        <w:t>February 2020</w:t>
      </w:r>
    </w:p>
    <w:p w14:paraId="486BA54A" w14:textId="0F324CF7" w:rsidR="00351293" w:rsidRDefault="001462E8">
      <w:pPr>
        <w:pStyle w:val="SpaceAfter"/>
      </w:pPr>
      <w:r>
        <w:t xml:space="preserve">Responded to </w:t>
      </w:r>
      <w:r w:rsidR="00982793">
        <w:t xml:space="preserve">Janis </w:t>
      </w:r>
      <w:proofErr w:type="spellStart"/>
      <w:r w:rsidR="00982793">
        <w:t>Jin</w:t>
      </w:r>
      <w:proofErr w:type="spellEnd"/>
      <w:r w:rsidR="003F4531">
        <w:t xml:space="preserve"> ‘20</w:t>
      </w:r>
      <w:r w:rsidR="00982793">
        <w:t>’s English and Ethnicity, Race &amp; Migration senior thesis</w:t>
      </w:r>
      <w:r w:rsidR="00B732A3">
        <w:t xml:space="preserve"> in front of a public audience</w:t>
      </w:r>
      <w:r w:rsidR="00F30845">
        <w:t>.</w:t>
      </w:r>
    </w:p>
    <w:p w14:paraId="64B0EDDC" w14:textId="0C49E118" w:rsidR="00351293" w:rsidRDefault="00521F44">
      <w:pPr>
        <w:pStyle w:val="Location"/>
      </w:pPr>
      <w:r>
        <w:t>Connecticut College</w:t>
      </w:r>
    </w:p>
    <w:p w14:paraId="72A1F2ED" w14:textId="7A61F380" w:rsidR="00351293" w:rsidRDefault="00836460">
      <w:pPr>
        <w:pStyle w:val="JobTitle"/>
      </w:pPr>
      <w:r>
        <w:t>MMUF Regional Conference 2019</w:t>
      </w:r>
      <w:r w:rsidR="00115D44">
        <w:tab/>
      </w:r>
      <w:r w:rsidR="0089233D">
        <w:t>October 2019</w:t>
      </w:r>
    </w:p>
    <w:p w14:paraId="49F15E6A" w14:textId="76BB08ED" w:rsidR="00351293" w:rsidRDefault="00836460">
      <w:pPr>
        <w:pStyle w:val="SpaceAfter"/>
      </w:pPr>
      <w:r>
        <w:t xml:space="preserve">Presented on my senior English critical thesis to </w:t>
      </w:r>
      <w:r w:rsidR="00B56BF2">
        <w:t xml:space="preserve">the </w:t>
      </w:r>
      <w:proofErr w:type="gramStart"/>
      <w:r w:rsidR="00B56BF2">
        <w:t>general public</w:t>
      </w:r>
      <w:proofErr w:type="gramEnd"/>
      <w:r w:rsidR="00B56BF2">
        <w:t xml:space="preserve"> and </w:t>
      </w:r>
      <w:r w:rsidR="00EF6C5C">
        <w:t>peers from the Mellon Mays Undergraduate Fellowship.</w:t>
      </w:r>
    </w:p>
    <w:p w14:paraId="500A4C89" w14:textId="32DB5DFA" w:rsidR="00351293" w:rsidRDefault="001F0447">
      <w:pPr>
        <w:pStyle w:val="Location"/>
      </w:pPr>
      <w:r>
        <w:t>Red Gate Gallery</w:t>
      </w:r>
    </w:p>
    <w:p w14:paraId="36270D7F" w14:textId="16333017" w:rsidR="00351293" w:rsidRDefault="001F0447">
      <w:pPr>
        <w:pStyle w:val="JobTitle"/>
      </w:pPr>
      <w:r>
        <w:t>Writer in Residence</w:t>
      </w:r>
      <w:r w:rsidR="00115D44">
        <w:tab/>
      </w:r>
      <w:r>
        <w:t>January 2019</w:t>
      </w:r>
    </w:p>
    <w:p w14:paraId="7CEA8ADE" w14:textId="13B1173F" w:rsidR="00A9263D" w:rsidRDefault="006F63CF" w:rsidP="00BA7EB0">
      <w:pPr>
        <w:pStyle w:val="SpaceAfter"/>
      </w:pPr>
      <w:r>
        <w:t xml:space="preserve">Revised my manuscript </w:t>
      </w:r>
      <w:r>
        <w:rPr>
          <w:i/>
          <w:iCs/>
        </w:rPr>
        <w:t>The Lightning Speaks for Us</w:t>
      </w:r>
      <w:r>
        <w:t>, collaborated with international and local artists, and performed excerpts from my manuscript at the Red Gate Gallery in Beijing, which is the first private contemporary art gallery in China. I am the youngest writer-in-residence to attend their residency program.</w:t>
      </w:r>
    </w:p>
    <w:p w14:paraId="3FF0872D" w14:textId="77777777" w:rsidR="00FB08D3" w:rsidRDefault="00FB08D3" w:rsidP="00FB08D3">
      <w:pPr>
        <w:pStyle w:val="Location"/>
      </w:pPr>
      <w:r>
        <w:t>Amherst College</w:t>
      </w:r>
    </w:p>
    <w:p w14:paraId="097E8DD6" w14:textId="77777777" w:rsidR="00FB08D3" w:rsidRDefault="00FB08D3" w:rsidP="00515BC9">
      <w:pPr>
        <w:pStyle w:val="JobTitle"/>
      </w:pPr>
      <w:r>
        <w:t>MMUF Summer Program Final Presentation</w:t>
      </w:r>
      <w:r>
        <w:tab/>
        <w:t>August 2018</w:t>
      </w:r>
    </w:p>
    <w:p w14:paraId="66846051" w14:textId="77777777" w:rsidR="00023404" w:rsidRPr="00FA3AFA" w:rsidRDefault="00023404" w:rsidP="00023404">
      <w:pPr>
        <w:pStyle w:val="SpaceAfter"/>
      </w:pPr>
      <w:r>
        <w:t xml:space="preserve">Presented my work on virtual failure to staff, faculty, and students of Amherst College. This presentation was based on my literary review, methodology summary, and detailed bibliography. </w:t>
      </w:r>
      <w:proofErr w:type="gramStart"/>
      <w:r>
        <w:t>All of</w:t>
      </w:r>
      <w:proofErr w:type="gramEnd"/>
      <w:r>
        <w:t xml:space="preserve"> these materials would serve as the foundation for my senior English critical thesis.</w:t>
      </w:r>
    </w:p>
    <w:p w14:paraId="2B927A03" w14:textId="26FA7BC9" w:rsidR="00C949F3" w:rsidRDefault="00013630" w:rsidP="009C1A9D">
      <w:pPr>
        <w:pStyle w:val="SectionHeading"/>
      </w:pPr>
      <w:sdt>
        <w:sdtPr>
          <w:alias w:val="Publications and papers:"/>
          <w:tag w:val="Publications and papers:"/>
          <w:id w:val="-1570023977"/>
          <w:placeholder>
            <w:docPart w:val="0DDD1C27E046499D88FB501402268331"/>
          </w:placeholder>
          <w:temporary/>
          <w:showingPlcHdr/>
          <w15:appearance w15:val="hidden"/>
        </w:sdtPr>
        <w:sdtEndPr/>
        <w:sdtContent>
          <w:r w:rsidR="00847465">
            <w:t>PUBLICATIONS AND PAPERS</w:t>
          </w:r>
        </w:sdtContent>
      </w:sdt>
    </w:p>
    <w:p w14:paraId="6339595B" w14:textId="08981280" w:rsidR="00AE14C0" w:rsidRPr="00AE14C0" w:rsidRDefault="006F3649" w:rsidP="00AE14C0">
      <w:pPr>
        <w:pStyle w:val="SpaceAfter"/>
      </w:pPr>
      <w:r w:rsidRPr="009C1A9D">
        <w:rPr>
          <w:i/>
          <w:iCs/>
        </w:rPr>
        <w:t>The Lightning Speaks for Us – A 109,000-word dark fantasy novel represented by Matt Belford at the Tobias Agency</w:t>
      </w:r>
      <w:r w:rsidR="009C1A9D" w:rsidRPr="009C1A9D">
        <w:rPr>
          <w:i/>
          <w:iCs/>
        </w:rPr>
        <w:t>, getting prepared for submission to publishing houses</w:t>
      </w:r>
      <w:r w:rsidR="00AE14C0">
        <w:tab/>
        <w:t>20</w:t>
      </w:r>
      <w:r w:rsidR="00EC4C94">
        <w:t>20</w:t>
      </w:r>
    </w:p>
    <w:p w14:paraId="6DD87AA2" w14:textId="1DC86334" w:rsidR="00351293" w:rsidRDefault="00BB522A">
      <w:pPr>
        <w:pStyle w:val="ItalicHeading"/>
      </w:pPr>
      <w:r>
        <w:t>“Gloss”</w:t>
      </w:r>
      <w:r w:rsidR="003E3B74">
        <w:t xml:space="preserve"> – adapted into podcast episode by </w:t>
      </w:r>
      <w:r w:rsidR="00B72494">
        <w:t xml:space="preserve">Tales </w:t>
      </w:r>
      <w:proofErr w:type="gramStart"/>
      <w:r w:rsidR="00B72494">
        <w:t>From</w:t>
      </w:r>
      <w:proofErr w:type="gramEnd"/>
      <w:r w:rsidR="00B72494">
        <w:t xml:space="preserve"> a Black Universe</w:t>
      </w:r>
      <w:r w:rsidR="003E3B74">
        <w:t xml:space="preserve"> </w:t>
      </w:r>
    </w:p>
    <w:p w14:paraId="24E57949" w14:textId="23C3C3B6" w:rsidR="00351293" w:rsidRDefault="00BB522A">
      <w:pPr>
        <w:pStyle w:val="SpaceAfter"/>
      </w:pPr>
      <w:r>
        <w:t>FIYAH Magazine</w:t>
      </w:r>
      <w:r w:rsidR="00115D44">
        <w:tab/>
      </w:r>
      <w:r>
        <w:t>2019</w:t>
      </w:r>
    </w:p>
    <w:p w14:paraId="126AB6AC" w14:textId="683F4E3A" w:rsidR="00351293" w:rsidRDefault="00BB522A">
      <w:pPr>
        <w:pStyle w:val="ItalicHeading"/>
      </w:pPr>
      <w:r>
        <w:t>“The Father”</w:t>
      </w:r>
    </w:p>
    <w:p w14:paraId="22EE8D19" w14:textId="3B2EEF2D" w:rsidR="00351293" w:rsidRDefault="00BB522A">
      <w:pPr>
        <w:pStyle w:val="SpaceAfter"/>
      </w:pPr>
      <w:proofErr w:type="spellStart"/>
      <w:r>
        <w:t>Clarkesworld</w:t>
      </w:r>
      <w:proofErr w:type="spellEnd"/>
      <w:r>
        <w:t xml:space="preserve"> Magazine</w:t>
      </w:r>
      <w:r w:rsidR="00115D44">
        <w:tab/>
      </w:r>
      <w:r>
        <w:t>2015</w:t>
      </w:r>
    </w:p>
    <w:p w14:paraId="5516F601" w14:textId="77777777" w:rsidR="00351293" w:rsidRDefault="00013630">
      <w:pPr>
        <w:pStyle w:val="SectionHeading"/>
      </w:pPr>
      <w:sdt>
        <w:sdtPr>
          <w:alias w:val="Languages:"/>
          <w:tag w:val="Languages:"/>
          <w:id w:val="-854810924"/>
          <w:placeholder>
            <w:docPart w:val="E3AB05D9B1EE446C8E06F5C188C8AD29"/>
          </w:placeholder>
          <w:temporary/>
          <w:showingPlcHdr/>
          <w15:appearance w15:val="hidden"/>
        </w:sdtPr>
        <w:sdtEndPr/>
        <w:sdtContent>
          <w:r w:rsidR="00847465">
            <w:t>LANGUAGES</w:t>
          </w:r>
        </w:sdtContent>
      </w:sdt>
    </w:p>
    <w:p w14:paraId="6CE85C07" w14:textId="77777777" w:rsidR="00351293" w:rsidRDefault="00013630">
      <w:pPr>
        <w:pStyle w:val="NormalBodyText"/>
      </w:pPr>
      <w:sdt>
        <w:sdtPr>
          <w:alias w:val="Enter native language:"/>
          <w:tag w:val="Enter native language:"/>
          <w:id w:val="4806708"/>
          <w:placeholder>
            <w:docPart w:val="3E556AEFC1C240D7B66DC5BD7387767E"/>
          </w:placeholder>
          <w:temporary/>
          <w:showingPlcHdr/>
          <w15:appearance w15:val="hidden"/>
        </w:sdtPr>
        <w:sdtEndPr/>
        <w:sdtContent>
          <w:r w:rsidR="00115D44">
            <w:t>English</w:t>
          </w:r>
        </w:sdtContent>
      </w:sdt>
      <w:sdt>
        <w:sdtPr>
          <w:alias w:val="Separator:"/>
          <w:tag w:val="Separator:"/>
          <w:id w:val="270753627"/>
          <w:placeholder>
            <w:docPart w:val="5802E9376F0746AC86B5A65CA54D49C9"/>
          </w:placeholder>
          <w:temporary/>
          <w:showingPlcHdr/>
          <w15:appearance w15:val="hidden"/>
        </w:sdtPr>
        <w:sdtEndPr/>
        <w:sdtContent>
          <w:r w:rsidR="00847465">
            <w:t>–</w:t>
          </w:r>
        </w:sdtContent>
      </w:sdt>
      <w:r w:rsidR="00847465">
        <w:t xml:space="preserve"> </w:t>
      </w:r>
      <w:sdt>
        <w:sdtPr>
          <w:alias w:val="Native language:"/>
          <w:tag w:val="Native language:"/>
          <w:id w:val="1589969028"/>
          <w:placeholder>
            <w:docPart w:val="5E9CFFEC4F924573A83A62E0AC4237E1"/>
          </w:placeholder>
          <w:temporary/>
          <w:showingPlcHdr/>
          <w15:appearance w15:val="hidden"/>
        </w:sdtPr>
        <w:sdtEndPr/>
        <w:sdtContent>
          <w:r w:rsidR="00847465">
            <w:t>native language</w:t>
          </w:r>
        </w:sdtContent>
      </w:sdt>
    </w:p>
    <w:p w14:paraId="5E367E4A" w14:textId="67FC2981" w:rsidR="006415F6" w:rsidRDefault="003E3B74" w:rsidP="00B92B04">
      <w:pPr>
        <w:pStyle w:val="NormalBodyText"/>
      </w:pPr>
      <w:r>
        <w:t>Mandarin</w:t>
      </w:r>
      <w:sdt>
        <w:sdtPr>
          <w:alias w:val="Separator:"/>
          <w:tag w:val="Separator:"/>
          <w:id w:val="-848104357"/>
          <w:placeholder>
            <w:docPart w:val="53E0D3B0ECB54B959C2D5A665C377355"/>
          </w:placeholder>
          <w:temporary/>
          <w:showingPlcHdr/>
          <w15:appearance w15:val="hidden"/>
        </w:sdtPr>
        <w:sdtEndPr/>
        <w:sdtContent>
          <w:r w:rsidR="00847465">
            <w:t>–</w:t>
          </w:r>
        </w:sdtContent>
      </w:sdt>
      <w:r w:rsidR="00847465">
        <w:t xml:space="preserve"> </w:t>
      </w:r>
      <w:r>
        <w:t>conversational</w:t>
      </w:r>
    </w:p>
    <w:p w14:paraId="35897C9B" w14:textId="77777777" w:rsidR="00351293" w:rsidRDefault="00013630">
      <w:pPr>
        <w:pStyle w:val="SectionHeading"/>
      </w:pPr>
      <w:sdt>
        <w:sdtPr>
          <w:alias w:val="Memberships:"/>
          <w:tag w:val="Memberships:"/>
          <w:id w:val="-2129620220"/>
          <w:placeholder>
            <w:docPart w:val="6350702C56E348BD8160E45A68872CB0"/>
          </w:placeholder>
          <w:temporary/>
          <w:showingPlcHdr/>
          <w15:appearance w15:val="hidden"/>
        </w:sdtPr>
        <w:sdtEndPr/>
        <w:sdtContent>
          <w:r w:rsidR="00847465">
            <w:t>MEMBERSHIPS</w:t>
          </w:r>
        </w:sdtContent>
      </w:sdt>
    </w:p>
    <w:p w14:paraId="767E2756" w14:textId="6C07A6BE" w:rsidR="00351293" w:rsidRDefault="003E3B74">
      <w:pPr>
        <w:pStyle w:val="NormalBodyText"/>
      </w:pPr>
      <w:r>
        <w:t>Telluride Association Member</w:t>
      </w:r>
    </w:p>
    <w:p w14:paraId="60B8170F" w14:textId="296E7BB7" w:rsidR="00351293" w:rsidRDefault="003E3B74">
      <w:pPr>
        <w:pStyle w:val="NormalBodyText"/>
      </w:pPr>
      <w:proofErr w:type="spellStart"/>
      <w:r>
        <w:t>PitchWars</w:t>
      </w:r>
      <w:proofErr w:type="spellEnd"/>
      <w:r>
        <w:t xml:space="preserve"> </w:t>
      </w:r>
      <w:r w:rsidR="006B3037">
        <w:t xml:space="preserve">2018 </w:t>
      </w:r>
      <w:r>
        <w:t>Mentee</w:t>
      </w:r>
    </w:p>
    <w:p w14:paraId="091888A5" w14:textId="0D3EC60F" w:rsidR="003E3B74" w:rsidRDefault="003E3B74" w:rsidP="003E3B74">
      <w:pPr>
        <w:pStyle w:val="NormalBodyText"/>
        <w:ind w:left="0"/>
      </w:pPr>
    </w:p>
    <w:p w14:paraId="3C40F60E" w14:textId="740541ED" w:rsidR="003E3B74" w:rsidRDefault="003E3B74" w:rsidP="003E3B74">
      <w:pPr>
        <w:pStyle w:val="NormalBodyText"/>
        <w:ind w:left="0"/>
      </w:pPr>
      <w:r>
        <w:t>PROGRAMMING</w:t>
      </w:r>
      <w:r w:rsidR="007047C0">
        <w:t xml:space="preserve"> LANGUAGES/PLATFORMS</w:t>
      </w:r>
    </w:p>
    <w:p w14:paraId="1E083485" w14:textId="08BF04FB" w:rsidR="003E3B74" w:rsidRDefault="007047C0" w:rsidP="003E3B74">
      <w:pPr>
        <w:pStyle w:val="NormalBodyText"/>
        <w:ind w:left="0" w:firstLine="270"/>
      </w:pPr>
      <w:r>
        <w:t xml:space="preserve">Java, C++, Python, </w:t>
      </w:r>
      <w:r w:rsidR="00435D35">
        <w:t xml:space="preserve">Twine, Scalar, and </w:t>
      </w:r>
      <w:proofErr w:type="spellStart"/>
      <w:r w:rsidR="00435D35">
        <w:t>Wordpress</w:t>
      </w:r>
      <w:proofErr w:type="spellEnd"/>
    </w:p>
    <w:p w14:paraId="593B97D8" w14:textId="77777777" w:rsidR="00D36589" w:rsidRDefault="00D36589" w:rsidP="00D36589">
      <w:pPr>
        <w:pStyle w:val="SectionHeading"/>
      </w:pPr>
      <w:r>
        <w:t>other experience</w:t>
      </w:r>
    </w:p>
    <w:p w14:paraId="6404C17A" w14:textId="190F2CB0" w:rsidR="00D36589" w:rsidRDefault="00D36589" w:rsidP="00933A6A">
      <w:pPr>
        <w:pStyle w:val="SpaceAfter"/>
        <w:spacing w:after="0"/>
      </w:pPr>
      <w:r>
        <w:t>Amherst College Film Society Co-President;</w:t>
      </w:r>
      <w:r w:rsidR="00933A6A">
        <w:t xml:space="preserve"> </w:t>
      </w:r>
      <w:r>
        <w:t>Charles Drew Memorial House</w:t>
      </w:r>
      <w:r w:rsidR="00933A6A">
        <w:t xml:space="preserve"> Co-President; </w:t>
      </w:r>
      <w:r>
        <w:t>English Department Steering Committee</w:t>
      </w:r>
      <w:r w:rsidR="00933A6A">
        <w:t xml:space="preserve"> </w:t>
      </w:r>
      <w:r>
        <w:t>Member</w:t>
      </w:r>
      <w:r w:rsidR="00933A6A">
        <w:t xml:space="preserve">; </w:t>
      </w:r>
      <w:r>
        <w:rPr>
          <w:i/>
          <w:iCs/>
        </w:rPr>
        <w:t>Red Eye Black Tie</w:t>
      </w:r>
      <w:r>
        <w:t xml:space="preserve"> Event</w:t>
      </w:r>
      <w:r w:rsidR="00933A6A">
        <w:t xml:space="preserve"> </w:t>
      </w:r>
      <w:r>
        <w:t>Partner</w:t>
      </w:r>
      <w:r w:rsidR="00933A6A">
        <w:t xml:space="preserve">; </w:t>
      </w:r>
      <w:r>
        <w:t>Pitch Wars</w:t>
      </w:r>
      <w:r w:rsidR="00933A6A">
        <w:t xml:space="preserve"> </w:t>
      </w:r>
      <w:r>
        <w:t>2018</w:t>
      </w:r>
      <w:r w:rsidR="00933A6A">
        <w:t xml:space="preserve"> </w:t>
      </w:r>
      <w:r>
        <w:t>Mentee</w:t>
      </w:r>
      <w:r w:rsidR="00933A6A">
        <w:t xml:space="preserve">; </w:t>
      </w:r>
      <w:r>
        <w:t>Amherst College Black Students Union (BSU)</w:t>
      </w:r>
      <w:r w:rsidR="00933A6A">
        <w:t xml:space="preserve"> </w:t>
      </w:r>
      <w:r>
        <w:t>Black Men’s Group Co-Chair and Alumni Liaison</w:t>
      </w:r>
      <w:r w:rsidR="00933A6A">
        <w:t>.</w:t>
      </w:r>
    </w:p>
    <w:sectPr w:rsidR="00D365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FE2C1" w14:textId="77777777" w:rsidR="00013630" w:rsidRDefault="00013630">
      <w:pPr>
        <w:spacing w:line="240" w:lineRule="auto"/>
      </w:pPr>
      <w:r>
        <w:separator/>
      </w:r>
    </w:p>
  </w:endnote>
  <w:endnote w:type="continuationSeparator" w:id="0">
    <w:p w14:paraId="30EF2E4F" w14:textId="77777777" w:rsidR="00013630" w:rsidRDefault="000136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D2556" w14:textId="77777777" w:rsidR="00332342" w:rsidRDefault="003323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03120" w14:textId="77777777" w:rsidR="00332342" w:rsidRDefault="003323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6F5B3" w14:textId="77777777" w:rsidR="00332342" w:rsidRDefault="00332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AA7FA" w14:textId="77777777" w:rsidR="00013630" w:rsidRDefault="00013630">
      <w:pPr>
        <w:spacing w:line="240" w:lineRule="auto"/>
      </w:pPr>
      <w:r>
        <w:separator/>
      </w:r>
    </w:p>
  </w:footnote>
  <w:footnote w:type="continuationSeparator" w:id="0">
    <w:p w14:paraId="724D9CA8" w14:textId="77777777" w:rsidR="00013630" w:rsidRDefault="000136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B0A75" w14:textId="77777777" w:rsidR="00332342" w:rsidRDefault="003323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9192" w14:textId="1DC068B3" w:rsidR="00351293" w:rsidRDefault="00013630">
    <w:pPr>
      <w:pStyle w:val="YourName"/>
    </w:pPr>
    <w:sdt>
      <w:sdtPr>
        <w:alias w:val="Your name:"/>
        <w:tag w:val="Your name:"/>
        <w:id w:val="1763177383"/>
        <w:placeholder>
          <w:docPart w:val="6B9A28C37D784FE391695426604F9310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r w:rsidR="004C025A">
          <w:t>Kolawole Heyward-Rotimi</w:t>
        </w:r>
      </w:sdtContent>
    </w:sdt>
    <w:r w:rsidR="00115D44">
      <w:tab/>
      <w:t xml:space="preserve">Page </w:t>
    </w:r>
    <w:r w:rsidR="00115D44">
      <w:rPr>
        <w:noProof/>
      </w:rPr>
      <w:fldChar w:fldCharType="begin"/>
    </w:r>
    <w:r w:rsidR="00115D44">
      <w:rPr>
        <w:noProof/>
      </w:rPr>
      <w:instrText xml:space="preserve"> PAGE   \* MERGEFORMAT </w:instrText>
    </w:r>
    <w:r w:rsidR="00115D44">
      <w:rPr>
        <w:noProof/>
      </w:rPr>
      <w:fldChar w:fldCharType="separate"/>
    </w:r>
    <w:r w:rsidR="00992C80">
      <w:rPr>
        <w:noProof/>
      </w:rPr>
      <w:t>2</w:t>
    </w:r>
    <w:r w:rsidR="00115D44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8FA33" w14:textId="77777777" w:rsidR="00332342" w:rsidRDefault="003323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71038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FEB1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9045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48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AE6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4E35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EAC0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48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E8E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9EFD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23FA2"/>
    <w:multiLevelType w:val="hybridMultilevel"/>
    <w:tmpl w:val="F9A84EF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70D5B83"/>
    <w:multiLevelType w:val="hybridMultilevel"/>
    <w:tmpl w:val="0618472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544A5FE1"/>
    <w:multiLevelType w:val="hybridMultilevel"/>
    <w:tmpl w:val="1612F83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64957C90"/>
    <w:multiLevelType w:val="hybridMultilevel"/>
    <w:tmpl w:val="847AD9D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7F884FC9"/>
    <w:multiLevelType w:val="hybridMultilevel"/>
    <w:tmpl w:val="E102BEF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4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2A"/>
    <w:rsid w:val="00013630"/>
    <w:rsid w:val="00023404"/>
    <w:rsid w:val="0002521D"/>
    <w:rsid w:val="00032A20"/>
    <w:rsid w:val="000379F3"/>
    <w:rsid w:val="00041144"/>
    <w:rsid w:val="000473E6"/>
    <w:rsid w:val="000518C5"/>
    <w:rsid w:val="000962FC"/>
    <w:rsid w:val="000A4591"/>
    <w:rsid w:val="000D3AE5"/>
    <w:rsid w:val="000D5A28"/>
    <w:rsid w:val="000D5D58"/>
    <w:rsid w:val="001071C4"/>
    <w:rsid w:val="00115D44"/>
    <w:rsid w:val="001219C5"/>
    <w:rsid w:val="0012301F"/>
    <w:rsid w:val="001366D7"/>
    <w:rsid w:val="00145236"/>
    <w:rsid w:val="001462E8"/>
    <w:rsid w:val="00150E0A"/>
    <w:rsid w:val="001710B4"/>
    <w:rsid w:val="0017725F"/>
    <w:rsid w:val="001846B1"/>
    <w:rsid w:val="00184D74"/>
    <w:rsid w:val="001B3509"/>
    <w:rsid w:val="001E1C30"/>
    <w:rsid w:val="001E5CB9"/>
    <w:rsid w:val="001E62F8"/>
    <w:rsid w:val="001E6FD8"/>
    <w:rsid w:val="001F0447"/>
    <w:rsid w:val="001F06A3"/>
    <w:rsid w:val="002162DA"/>
    <w:rsid w:val="002309BB"/>
    <w:rsid w:val="00240CBE"/>
    <w:rsid w:val="00244467"/>
    <w:rsid w:val="0026043D"/>
    <w:rsid w:val="002701DD"/>
    <w:rsid w:val="0027047C"/>
    <w:rsid w:val="002737B7"/>
    <w:rsid w:val="00281082"/>
    <w:rsid w:val="002A73A9"/>
    <w:rsid w:val="002B44FC"/>
    <w:rsid w:val="002C3DDC"/>
    <w:rsid w:val="002C49AB"/>
    <w:rsid w:val="002C50CF"/>
    <w:rsid w:val="002E73BF"/>
    <w:rsid w:val="00306FF2"/>
    <w:rsid w:val="00332342"/>
    <w:rsid w:val="00342789"/>
    <w:rsid w:val="00351293"/>
    <w:rsid w:val="00356879"/>
    <w:rsid w:val="00366564"/>
    <w:rsid w:val="003836AA"/>
    <w:rsid w:val="00387AE2"/>
    <w:rsid w:val="00394CA0"/>
    <w:rsid w:val="003A010B"/>
    <w:rsid w:val="003A6BFF"/>
    <w:rsid w:val="003B4021"/>
    <w:rsid w:val="003E2FB4"/>
    <w:rsid w:val="003E3B74"/>
    <w:rsid w:val="003F4531"/>
    <w:rsid w:val="00435D35"/>
    <w:rsid w:val="004603EA"/>
    <w:rsid w:val="00475F67"/>
    <w:rsid w:val="00476F42"/>
    <w:rsid w:val="004A0C44"/>
    <w:rsid w:val="004A46DE"/>
    <w:rsid w:val="004B4DC5"/>
    <w:rsid w:val="004C025A"/>
    <w:rsid w:val="004C0619"/>
    <w:rsid w:val="004C1C3F"/>
    <w:rsid w:val="004D254A"/>
    <w:rsid w:val="004F50E6"/>
    <w:rsid w:val="00503839"/>
    <w:rsid w:val="00505FFE"/>
    <w:rsid w:val="00512928"/>
    <w:rsid w:val="00515BC9"/>
    <w:rsid w:val="00521F44"/>
    <w:rsid w:val="00526330"/>
    <w:rsid w:val="00532282"/>
    <w:rsid w:val="005370C9"/>
    <w:rsid w:val="00552910"/>
    <w:rsid w:val="005765D8"/>
    <w:rsid w:val="005B5E8B"/>
    <w:rsid w:val="005B78BA"/>
    <w:rsid w:val="005C1A3B"/>
    <w:rsid w:val="005E496D"/>
    <w:rsid w:val="00604DEC"/>
    <w:rsid w:val="006209A0"/>
    <w:rsid w:val="006243F7"/>
    <w:rsid w:val="006415F6"/>
    <w:rsid w:val="00654F9C"/>
    <w:rsid w:val="006578B1"/>
    <w:rsid w:val="0067534D"/>
    <w:rsid w:val="00696EBE"/>
    <w:rsid w:val="006A2B23"/>
    <w:rsid w:val="006A36D6"/>
    <w:rsid w:val="006B3037"/>
    <w:rsid w:val="006B55F3"/>
    <w:rsid w:val="006C5064"/>
    <w:rsid w:val="006D3943"/>
    <w:rsid w:val="006E5D8A"/>
    <w:rsid w:val="006F3649"/>
    <w:rsid w:val="006F545A"/>
    <w:rsid w:val="006F63CF"/>
    <w:rsid w:val="007047C0"/>
    <w:rsid w:val="00740ED8"/>
    <w:rsid w:val="007736FC"/>
    <w:rsid w:val="007B799B"/>
    <w:rsid w:val="007C1208"/>
    <w:rsid w:val="007D0984"/>
    <w:rsid w:val="0080083F"/>
    <w:rsid w:val="00803C71"/>
    <w:rsid w:val="00823B8D"/>
    <w:rsid w:val="0083197F"/>
    <w:rsid w:val="00836460"/>
    <w:rsid w:val="008426CF"/>
    <w:rsid w:val="00847465"/>
    <w:rsid w:val="0084796E"/>
    <w:rsid w:val="008821A3"/>
    <w:rsid w:val="00884E40"/>
    <w:rsid w:val="00890D5D"/>
    <w:rsid w:val="0089233D"/>
    <w:rsid w:val="008A3685"/>
    <w:rsid w:val="008C3BBE"/>
    <w:rsid w:val="00906B47"/>
    <w:rsid w:val="00925D98"/>
    <w:rsid w:val="00933A6A"/>
    <w:rsid w:val="00961798"/>
    <w:rsid w:val="0096494E"/>
    <w:rsid w:val="00974B70"/>
    <w:rsid w:val="00981735"/>
    <w:rsid w:val="00982221"/>
    <w:rsid w:val="00982793"/>
    <w:rsid w:val="009837B9"/>
    <w:rsid w:val="00992C80"/>
    <w:rsid w:val="00994E1F"/>
    <w:rsid w:val="009A0751"/>
    <w:rsid w:val="009A5EFF"/>
    <w:rsid w:val="009B089A"/>
    <w:rsid w:val="009C1A9D"/>
    <w:rsid w:val="009E2B6C"/>
    <w:rsid w:val="009E528B"/>
    <w:rsid w:val="00A140B3"/>
    <w:rsid w:val="00A158AA"/>
    <w:rsid w:val="00A1763E"/>
    <w:rsid w:val="00A738FE"/>
    <w:rsid w:val="00A82E81"/>
    <w:rsid w:val="00A9263D"/>
    <w:rsid w:val="00AE14C0"/>
    <w:rsid w:val="00AE7C3A"/>
    <w:rsid w:val="00B00073"/>
    <w:rsid w:val="00B00CE3"/>
    <w:rsid w:val="00B03FDC"/>
    <w:rsid w:val="00B06E06"/>
    <w:rsid w:val="00B16354"/>
    <w:rsid w:val="00B24AA9"/>
    <w:rsid w:val="00B5475F"/>
    <w:rsid w:val="00B56BF2"/>
    <w:rsid w:val="00B70E24"/>
    <w:rsid w:val="00B711CC"/>
    <w:rsid w:val="00B72494"/>
    <w:rsid w:val="00B732A3"/>
    <w:rsid w:val="00B81FBD"/>
    <w:rsid w:val="00B87CCB"/>
    <w:rsid w:val="00B92B04"/>
    <w:rsid w:val="00B9336A"/>
    <w:rsid w:val="00BA4D5F"/>
    <w:rsid w:val="00BA7EB0"/>
    <w:rsid w:val="00BB522A"/>
    <w:rsid w:val="00BB72ED"/>
    <w:rsid w:val="00BC3A29"/>
    <w:rsid w:val="00BD0709"/>
    <w:rsid w:val="00BF6A8E"/>
    <w:rsid w:val="00C00A9A"/>
    <w:rsid w:val="00C01282"/>
    <w:rsid w:val="00C43BB4"/>
    <w:rsid w:val="00C61259"/>
    <w:rsid w:val="00C64C3A"/>
    <w:rsid w:val="00C72945"/>
    <w:rsid w:val="00C949F3"/>
    <w:rsid w:val="00CA0A01"/>
    <w:rsid w:val="00CA2F1C"/>
    <w:rsid w:val="00CC1A2A"/>
    <w:rsid w:val="00CC1A5B"/>
    <w:rsid w:val="00CE5DBE"/>
    <w:rsid w:val="00CE68F3"/>
    <w:rsid w:val="00CE7B4F"/>
    <w:rsid w:val="00CF0B51"/>
    <w:rsid w:val="00CF26CA"/>
    <w:rsid w:val="00CF3812"/>
    <w:rsid w:val="00D36589"/>
    <w:rsid w:val="00D479F0"/>
    <w:rsid w:val="00D77504"/>
    <w:rsid w:val="00DC6169"/>
    <w:rsid w:val="00DD10B1"/>
    <w:rsid w:val="00E13314"/>
    <w:rsid w:val="00E27E2A"/>
    <w:rsid w:val="00E50841"/>
    <w:rsid w:val="00EC4C94"/>
    <w:rsid w:val="00EF31B1"/>
    <w:rsid w:val="00EF4271"/>
    <w:rsid w:val="00EF6C5C"/>
    <w:rsid w:val="00F30845"/>
    <w:rsid w:val="00F44CF5"/>
    <w:rsid w:val="00F6516A"/>
    <w:rsid w:val="00F67425"/>
    <w:rsid w:val="00F9236C"/>
    <w:rsid w:val="00FA3AFA"/>
    <w:rsid w:val="00FB08D3"/>
    <w:rsid w:val="00FB1CA4"/>
    <w:rsid w:val="00FD396B"/>
    <w:rsid w:val="00FE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4C54EA"/>
  <w15:docId w15:val="{8604BB32-8678-44AF-81B4-80EF37B0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8E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A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A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A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A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A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C72945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945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945"/>
    <w:rPr>
      <w:i/>
      <w:sz w:val="16"/>
    </w:rPr>
  </w:style>
  <w:style w:type="paragraph" w:customStyle="1" w:styleId="JobTitle">
    <w:name w:val="Job Title"/>
    <w:basedOn w:val="Normal"/>
    <w:link w:val="JobTitleChar"/>
    <w:uiPriority w:val="2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uiPriority w:val="2"/>
    <w:rsid w:val="00C72945"/>
    <w:rPr>
      <w:b/>
      <w:sz w:val="16"/>
    </w:rPr>
  </w:style>
  <w:style w:type="paragraph" w:customStyle="1" w:styleId="ContactInformation">
    <w:name w:val="Contact Information"/>
    <w:basedOn w:val="Normal"/>
    <w:uiPriority w:val="1"/>
    <w:qFormat/>
    <w:pPr>
      <w:spacing w:after="400"/>
      <w:ind w:left="288"/>
    </w:pPr>
  </w:style>
  <w:style w:type="paragraph" w:customStyle="1" w:styleId="NormalBodyText">
    <w:name w:val="Normal Body Text"/>
    <w:basedOn w:val="Normal"/>
    <w:uiPriority w:val="2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uiPriority w:val="2"/>
    <w:qFormat/>
    <w:pPr>
      <w:ind w:left="288"/>
    </w:pPr>
  </w:style>
  <w:style w:type="paragraph" w:customStyle="1" w:styleId="SpaceAfter">
    <w:name w:val="Space After"/>
    <w:basedOn w:val="Normal"/>
    <w:uiPriority w:val="2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uiPriority w:val="3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uiPriority w:val="1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uiPriority w:val="3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BlockText">
    <w:name w:val="Block Text"/>
    <w:basedOn w:val="Normal"/>
    <w:uiPriority w:val="3"/>
    <w:semiHidden/>
    <w:unhideWhenUsed/>
    <w:qFormat/>
    <w:rsid w:val="00BF6A8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A8E"/>
    <w:rPr>
      <w:rFonts w:asciiTheme="majorHAnsi" w:eastAsiaTheme="majorEastAsia" w:hAnsiTheme="majorHAnsi" w:cstheme="majorBidi"/>
      <w:i/>
      <w:iCs/>
      <w:color w:val="365F91" w:themeColor="accent1" w:themeShade="BF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A8E"/>
    <w:rPr>
      <w:rFonts w:asciiTheme="majorHAnsi" w:eastAsiaTheme="majorEastAsia" w:hAnsiTheme="majorHAnsi" w:cstheme="majorBidi"/>
      <w:color w:val="365F91" w:themeColor="accent1" w:themeShade="B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A8E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A8E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A8E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F6A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F6A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F6A8E"/>
    <w:rPr>
      <w:i/>
      <w:iCs/>
      <w:color w:val="365F91" w:themeColor="accent1" w:themeShade="BF"/>
      <w:sz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F6A8E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A8E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F6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trav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49C06B2941B4A608159C13EB7889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11E59-34DA-44BD-AB88-E47C7F1A9E88}"/>
      </w:docPartPr>
      <w:docPartBody>
        <w:p w:rsidR="000F6645" w:rsidRDefault="00C31907">
          <w:pPr>
            <w:pStyle w:val="B49C06B2941B4A608159C13EB78897A7"/>
          </w:pPr>
          <w:r>
            <w:t>your name</w:t>
          </w:r>
        </w:p>
      </w:docPartBody>
    </w:docPart>
    <w:docPart>
      <w:docPartPr>
        <w:name w:val="F57B5B0FD5F742EC8D08B3D23FDE7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F4CAD-A042-4B0C-A7B8-D56D6CD73A1B}"/>
      </w:docPartPr>
      <w:docPartBody>
        <w:p w:rsidR="000F6645" w:rsidRDefault="00C31907">
          <w:pPr>
            <w:pStyle w:val="F57B5B0FD5F742EC8D08B3D23FDE7146"/>
          </w:pPr>
          <w:r>
            <w:t>|</w:t>
          </w:r>
        </w:p>
      </w:docPartBody>
    </w:docPart>
    <w:docPart>
      <w:docPartPr>
        <w:name w:val="3E48501B204942A2B91C4A77B5422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A73AA-4298-4A0D-8328-6ECFE33DDFF6}"/>
      </w:docPartPr>
      <w:docPartBody>
        <w:p w:rsidR="000F6645" w:rsidRDefault="00C31907">
          <w:pPr>
            <w:pStyle w:val="3E48501B204942A2B91C4A77B54222C8"/>
          </w:pPr>
          <w:r>
            <w:t>|</w:t>
          </w:r>
        </w:p>
      </w:docPartBody>
    </w:docPart>
    <w:docPart>
      <w:docPartPr>
        <w:name w:val="5AFB339E30F846B5B3542A011C72C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B562C-6F01-45B0-A45A-C3E34FB3DA22}"/>
      </w:docPartPr>
      <w:docPartBody>
        <w:p w:rsidR="000F6645" w:rsidRDefault="00C31907">
          <w:pPr>
            <w:pStyle w:val="5AFB339E30F846B5B3542A011C72CA75"/>
          </w:pPr>
          <w:r>
            <w:t>EDUCATION</w:t>
          </w:r>
        </w:p>
      </w:docPartBody>
    </w:docPart>
    <w:docPart>
      <w:docPartPr>
        <w:name w:val="E3CE3866FE1A4A5894BE412B675B0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9825B-1F24-4014-838B-B3C5CA338A9F}"/>
      </w:docPartPr>
      <w:docPartBody>
        <w:p w:rsidR="000F6645" w:rsidRDefault="00C31907">
          <w:pPr>
            <w:pStyle w:val="E3CE3866FE1A4A5894BE412B675B0EBE"/>
          </w:pPr>
          <w:r>
            <w:t>AWARDS</w:t>
          </w:r>
        </w:p>
      </w:docPartBody>
    </w:docPart>
    <w:docPart>
      <w:docPartPr>
        <w:name w:val="0DDD1C27E046499D88FB501402268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36480-90B4-4B29-8B1E-7E2C6C242085}"/>
      </w:docPartPr>
      <w:docPartBody>
        <w:p w:rsidR="000F6645" w:rsidRDefault="00C31907">
          <w:pPr>
            <w:pStyle w:val="0DDD1C27E046499D88FB501402268331"/>
          </w:pPr>
          <w:r>
            <w:t>PUBLICATIONS AND PAPERS</w:t>
          </w:r>
        </w:p>
      </w:docPartBody>
    </w:docPart>
    <w:docPart>
      <w:docPartPr>
        <w:name w:val="6B9A28C37D784FE391695426604F9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A72E5-EA7A-40B3-B3B0-80AEC0FBAB37}"/>
      </w:docPartPr>
      <w:docPartBody>
        <w:p w:rsidR="000F6645" w:rsidRDefault="00C31907">
          <w:pPr>
            <w:pStyle w:val="6B9A28C37D784FE391695426604F9310"/>
          </w:pPr>
          <w:r>
            <w:t>“The Female Betrayed and Modern Media”</w:t>
          </w:r>
        </w:p>
      </w:docPartBody>
    </w:docPart>
    <w:docPart>
      <w:docPartPr>
        <w:name w:val="E3AB05D9B1EE446C8E06F5C188C8A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2CFAB-BAF7-4E7B-A6D5-C92AAF3BF0C2}"/>
      </w:docPartPr>
      <w:docPartBody>
        <w:p w:rsidR="000F6645" w:rsidRDefault="00C31907">
          <w:pPr>
            <w:pStyle w:val="E3AB05D9B1EE446C8E06F5C188C8AD29"/>
          </w:pPr>
          <w:r>
            <w:t>LANGUAGES</w:t>
          </w:r>
        </w:p>
      </w:docPartBody>
    </w:docPart>
    <w:docPart>
      <w:docPartPr>
        <w:name w:val="3E556AEFC1C240D7B66DC5BD73877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DC3C2-B59B-4B9F-8006-2FFEA93DDE4D}"/>
      </w:docPartPr>
      <w:docPartBody>
        <w:p w:rsidR="000F6645" w:rsidRDefault="00C31907">
          <w:pPr>
            <w:pStyle w:val="3E556AEFC1C240D7B66DC5BD7387767E"/>
          </w:pPr>
          <w:r>
            <w:t>English</w:t>
          </w:r>
        </w:p>
      </w:docPartBody>
    </w:docPart>
    <w:docPart>
      <w:docPartPr>
        <w:name w:val="5802E9376F0746AC86B5A65CA54D4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A72CC-BBC5-424D-BF8E-4602CA5C0E8E}"/>
      </w:docPartPr>
      <w:docPartBody>
        <w:p w:rsidR="000F6645" w:rsidRDefault="00C31907">
          <w:pPr>
            <w:pStyle w:val="5802E9376F0746AC86B5A65CA54D49C9"/>
          </w:pPr>
          <w:r>
            <w:t>–</w:t>
          </w:r>
        </w:p>
      </w:docPartBody>
    </w:docPart>
    <w:docPart>
      <w:docPartPr>
        <w:name w:val="5E9CFFEC4F924573A83A62E0AC423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BD435-DE8B-46BF-A67D-5A6945E8FF2A}"/>
      </w:docPartPr>
      <w:docPartBody>
        <w:p w:rsidR="000F6645" w:rsidRDefault="00C31907">
          <w:pPr>
            <w:pStyle w:val="5E9CFFEC4F924573A83A62E0AC4237E1"/>
          </w:pPr>
          <w:r>
            <w:t>native language</w:t>
          </w:r>
        </w:p>
      </w:docPartBody>
    </w:docPart>
    <w:docPart>
      <w:docPartPr>
        <w:name w:val="53E0D3B0ECB54B959C2D5A665C377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E0836-43BC-459D-8667-60F48FC1593E}"/>
      </w:docPartPr>
      <w:docPartBody>
        <w:p w:rsidR="000F6645" w:rsidRDefault="00C31907">
          <w:pPr>
            <w:pStyle w:val="53E0D3B0ECB54B959C2D5A665C377355"/>
          </w:pPr>
          <w:r>
            <w:t>–</w:t>
          </w:r>
        </w:p>
      </w:docPartBody>
    </w:docPart>
    <w:docPart>
      <w:docPartPr>
        <w:name w:val="6350702C56E348BD8160E45A68872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4B9A5-CF48-4EBD-9D86-261D77C3581F}"/>
      </w:docPartPr>
      <w:docPartBody>
        <w:p w:rsidR="000F6645" w:rsidRDefault="00C31907">
          <w:pPr>
            <w:pStyle w:val="6350702C56E348BD8160E45A68872CB0"/>
          </w:pPr>
          <w:r>
            <w:t>MEMBERSHIPS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07"/>
    <w:rsid w:val="00030DB2"/>
    <w:rsid w:val="000F6645"/>
    <w:rsid w:val="00444443"/>
    <w:rsid w:val="00610406"/>
    <w:rsid w:val="006619CD"/>
    <w:rsid w:val="0066651A"/>
    <w:rsid w:val="008A4694"/>
    <w:rsid w:val="00A43A63"/>
    <w:rsid w:val="00B56E4D"/>
    <w:rsid w:val="00C31907"/>
    <w:rsid w:val="00CF7036"/>
    <w:rsid w:val="00F5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9C06B2941B4A608159C13EB78897A7">
    <w:name w:val="B49C06B2941B4A608159C13EB78897A7"/>
  </w:style>
  <w:style w:type="paragraph" w:customStyle="1" w:styleId="6520BF86F87D446B841DFA5782B9996C">
    <w:name w:val="6520BF86F87D446B841DFA5782B9996C"/>
  </w:style>
  <w:style w:type="paragraph" w:customStyle="1" w:styleId="4E1CBD78289049B298507756BB6D5BE3">
    <w:name w:val="4E1CBD78289049B298507756BB6D5BE3"/>
  </w:style>
  <w:style w:type="paragraph" w:customStyle="1" w:styleId="F57B5B0FD5F742EC8D08B3D23FDE7146">
    <w:name w:val="F57B5B0FD5F742EC8D08B3D23FDE7146"/>
  </w:style>
  <w:style w:type="paragraph" w:customStyle="1" w:styleId="011FC09172BC4B2D93370EB61E5C85CC">
    <w:name w:val="011FC09172BC4B2D93370EB61E5C85CC"/>
  </w:style>
  <w:style w:type="paragraph" w:customStyle="1" w:styleId="3E48501B204942A2B91C4A77B54222C8">
    <w:name w:val="3E48501B204942A2B91C4A77B54222C8"/>
  </w:style>
  <w:style w:type="paragraph" w:customStyle="1" w:styleId="4EC1FA4C830E4E5FB0C57A32460B6E59">
    <w:name w:val="4EC1FA4C830E4E5FB0C57A32460B6E59"/>
  </w:style>
  <w:style w:type="paragraph" w:customStyle="1" w:styleId="5AFB339E30F846B5B3542A011C72CA75">
    <w:name w:val="5AFB339E30F846B5B3542A011C72CA75"/>
  </w:style>
  <w:style w:type="paragraph" w:customStyle="1" w:styleId="5EE25546BCCB45C8B4E0B6933A946C9E">
    <w:name w:val="5EE25546BCCB45C8B4E0B6933A946C9E"/>
  </w:style>
  <w:style w:type="paragraph" w:customStyle="1" w:styleId="876ABD1BE4A84B2D9460B42AF8CC6326">
    <w:name w:val="876ABD1BE4A84B2D9460B42AF8CC6326"/>
  </w:style>
  <w:style w:type="paragraph" w:customStyle="1" w:styleId="864DC25DFEE6401B91E5B8CFD9974CF5">
    <w:name w:val="864DC25DFEE6401B91E5B8CFD9974CF5"/>
  </w:style>
  <w:style w:type="paragraph" w:customStyle="1" w:styleId="63DBE524915841D5B0A473DEB6CFE7E0">
    <w:name w:val="63DBE524915841D5B0A473DEB6CFE7E0"/>
  </w:style>
  <w:style w:type="paragraph" w:customStyle="1" w:styleId="9A2A0C851ED447688590B2E241B3C3A5">
    <w:name w:val="9A2A0C851ED447688590B2E241B3C3A5"/>
  </w:style>
  <w:style w:type="paragraph" w:customStyle="1" w:styleId="63559D64083C49FD8FB3BFF55FF499A3">
    <w:name w:val="63559D64083C49FD8FB3BFF55FF499A3"/>
  </w:style>
  <w:style w:type="paragraph" w:customStyle="1" w:styleId="4E9FB68D565F418EA0EABA8ECD8E47E8">
    <w:name w:val="4E9FB68D565F418EA0EABA8ECD8E47E8"/>
  </w:style>
  <w:style w:type="paragraph" w:customStyle="1" w:styleId="6092963CD26D42A9A48C5002EAE84694">
    <w:name w:val="6092963CD26D42A9A48C5002EAE84694"/>
  </w:style>
  <w:style w:type="paragraph" w:customStyle="1" w:styleId="F5277356715A4B12ADE2F90C1A5EF00C">
    <w:name w:val="F5277356715A4B12ADE2F90C1A5EF00C"/>
  </w:style>
  <w:style w:type="paragraph" w:customStyle="1" w:styleId="2C2DA4805C554023958012774F070A2F">
    <w:name w:val="2C2DA4805C554023958012774F070A2F"/>
  </w:style>
  <w:style w:type="paragraph" w:customStyle="1" w:styleId="E0198BCBE65F4A9EBEB8110052803094">
    <w:name w:val="E0198BCBE65F4A9EBEB8110052803094"/>
  </w:style>
  <w:style w:type="paragraph" w:customStyle="1" w:styleId="1C3550778D3D44BF846000C7618BCC42">
    <w:name w:val="1C3550778D3D44BF846000C7618BCC42"/>
  </w:style>
  <w:style w:type="paragraph" w:customStyle="1" w:styleId="768ED990331143CCA0D2B35886CBEB22">
    <w:name w:val="768ED990331143CCA0D2B35886CBEB22"/>
  </w:style>
  <w:style w:type="paragraph" w:customStyle="1" w:styleId="96C5AE55B93E4F328FB1033E706DF2F5">
    <w:name w:val="96C5AE55B93E4F328FB1033E706DF2F5"/>
  </w:style>
  <w:style w:type="paragraph" w:customStyle="1" w:styleId="E9B826F8917547DB83AB1000A768D641">
    <w:name w:val="E9B826F8917547DB83AB1000A768D641"/>
  </w:style>
  <w:style w:type="paragraph" w:customStyle="1" w:styleId="E3CE3866FE1A4A5894BE412B675B0EBE">
    <w:name w:val="E3CE3866FE1A4A5894BE412B675B0EBE"/>
  </w:style>
  <w:style w:type="paragraph" w:customStyle="1" w:styleId="95EC0859CEE04C9E9A15744F19CAE585">
    <w:name w:val="95EC0859CEE04C9E9A15744F19CAE585"/>
  </w:style>
  <w:style w:type="paragraph" w:customStyle="1" w:styleId="6E4B9B8D15AC47D8B9CF1158647D59E4">
    <w:name w:val="6E4B9B8D15AC47D8B9CF1158647D59E4"/>
  </w:style>
  <w:style w:type="paragraph" w:customStyle="1" w:styleId="3B9A959685E9429A9F545011500AF2EC">
    <w:name w:val="3B9A959685E9429A9F545011500AF2EC"/>
  </w:style>
  <w:style w:type="paragraph" w:customStyle="1" w:styleId="A0F7BED862AA4CC5BDB293F384DE8E70">
    <w:name w:val="A0F7BED862AA4CC5BDB293F384DE8E70"/>
  </w:style>
  <w:style w:type="paragraph" w:customStyle="1" w:styleId="2720E05967524028B754B15983700464">
    <w:name w:val="2720E05967524028B754B15983700464"/>
  </w:style>
  <w:style w:type="paragraph" w:customStyle="1" w:styleId="8D1F2C4CEB074F7989AC2E5478548898">
    <w:name w:val="8D1F2C4CEB074F7989AC2E5478548898"/>
  </w:style>
  <w:style w:type="paragraph" w:customStyle="1" w:styleId="516E242BA4254DEDBD1DA6C86F1152D4">
    <w:name w:val="516E242BA4254DEDBD1DA6C86F1152D4"/>
  </w:style>
  <w:style w:type="paragraph" w:customStyle="1" w:styleId="778E95F94ACF48E49B4F337F50BE19F9">
    <w:name w:val="778E95F94ACF48E49B4F337F50BE19F9"/>
  </w:style>
  <w:style w:type="paragraph" w:customStyle="1" w:styleId="9D8A6DBAEB5342C98E4083FCBD61B05B">
    <w:name w:val="9D8A6DBAEB5342C98E4083FCBD61B05B"/>
  </w:style>
  <w:style w:type="paragraph" w:customStyle="1" w:styleId="04F3258AD837458BBF147760F63E6888">
    <w:name w:val="04F3258AD837458BBF147760F63E6888"/>
  </w:style>
  <w:style w:type="paragraph" w:customStyle="1" w:styleId="F5871B34AB724C3780FE188DD1640FE2">
    <w:name w:val="F5871B34AB724C3780FE188DD1640FE2"/>
  </w:style>
  <w:style w:type="paragraph" w:customStyle="1" w:styleId="D4FB033E40A04625BE2A8954001CCF80">
    <w:name w:val="D4FB033E40A04625BE2A8954001CCF80"/>
  </w:style>
  <w:style w:type="paragraph" w:customStyle="1" w:styleId="4749B927D0024BB6B96AF746B01857D5">
    <w:name w:val="4749B927D0024BB6B96AF746B01857D5"/>
  </w:style>
  <w:style w:type="paragraph" w:customStyle="1" w:styleId="0788C5B742174A8EA199DD5B9955BD79">
    <w:name w:val="0788C5B742174A8EA199DD5B9955BD79"/>
  </w:style>
  <w:style w:type="paragraph" w:customStyle="1" w:styleId="D6FEFA9EC701444D8A3EE331AF4BF914">
    <w:name w:val="D6FEFA9EC701444D8A3EE331AF4BF914"/>
  </w:style>
  <w:style w:type="paragraph" w:customStyle="1" w:styleId="1B2E22FD68EE4BE4BD0B2FB923F02570">
    <w:name w:val="1B2E22FD68EE4BE4BD0B2FB923F02570"/>
  </w:style>
  <w:style w:type="paragraph" w:customStyle="1" w:styleId="EA87879394224824A44AAC8F39A7A53E">
    <w:name w:val="EA87879394224824A44AAC8F39A7A53E"/>
  </w:style>
  <w:style w:type="paragraph" w:customStyle="1" w:styleId="863AA62B32174ADE8ECD78163725EB25">
    <w:name w:val="863AA62B32174ADE8ECD78163725EB25"/>
  </w:style>
  <w:style w:type="paragraph" w:customStyle="1" w:styleId="0B5F0707A74A48ABB36C9D7D27588EC3">
    <w:name w:val="0B5F0707A74A48ABB36C9D7D27588EC3"/>
  </w:style>
  <w:style w:type="paragraph" w:customStyle="1" w:styleId="A05EC36BCE374892B388D5C9CE1D7F43">
    <w:name w:val="A05EC36BCE374892B388D5C9CE1D7F43"/>
  </w:style>
  <w:style w:type="paragraph" w:customStyle="1" w:styleId="177F28F94DD542DD842F033D5BED0109">
    <w:name w:val="177F28F94DD542DD842F033D5BED0109"/>
  </w:style>
  <w:style w:type="paragraph" w:customStyle="1" w:styleId="DC531B7D900A4F4BB8DE4BAA202843C4">
    <w:name w:val="DC531B7D900A4F4BB8DE4BAA202843C4"/>
  </w:style>
  <w:style w:type="paragraph" w:customStyle="1" w:styleId="7978FD79C0044D298ABDB3B9B95C8869">
    <w:name w:val="7978FD79C0044D298ABDB3B9B95C8869"/>
  </w:style>
  <w:style w:type="paragraph" w:customStyle="1" w:styleId="BE955E9CB3D3443CBAA61CBA1DCEDC33">
    <w:name w:val="BE955E9CB3D3443CBAA61CBA1DCEDC33"/>
  </w:style>
  <w:style w:type="paragraph" w:customStyle="1" w:styleId="3A8ECF8409B14172A870D3C2170C3EED">
    <w:name w:val="3A8ECF8409B14172A870D3C2170C3EED"/>
  </w:style>
  <w:style w:type="paragraph" w:customStyle="1" w:styleId="C2EA76F43728428F8577A1F7707B05F2">
    <w:name w:val="C2EA76F43728428F8577A1F7707B05F2"/>
  </w:style>
  <w:style w:type="paragraph" w:customStyle="1" w:styleId="92ACECC10F3A40BEAA8C7120FA8CDEE0">
    <w:name w:val="92ACECC10F3A40BEAA8C7120FA8CDEE0"/>
  </w:style>
  <w:style w:type="paragraph" w:customStyle="1" w:styleId="45B5DDB7D914424DB2DA76647C47156A">
    <w:name w:val="45B5DDB7D914424DB2DA76647C47156A"/>
  </w:style>
  <w:style w:type="paragraph" w:customStyle="1" w:styleId="C09261CDC59B45E4B51B55B59AD9CE61">
    <w:name w:val="C09261CDC59B45E4B51B55B59AD9CE61"/>
  </w:style>
  <w:style w:type="paragraph" w:customStyle="1" w:styleId="706267A7BD654EA1A13A8FE510A60A9E">
    <w:name w:val="706267A7BD654EA1A13A8FE510A60A9E"/>
  </w:style>
  <w:style w:type="paragraph" w:customStyle="1" w:styleId="DF53EC965A914E36B2E686272DB1F9B5">
    <w:name w:val="DF53EC965A914E36B2E686272DB1F9B5"/>
  </w:style>
  <w:style w:type="paragraph" w:customStyle="1" w:styleId="C5F15FC4C0144D598395ABE10B269DFB">
    <w:name w:val="C5F15FC4C0144D598395ABE10B269DFB"/>
  </w:style>
  <w:style w:type="paragraph" w:customStyle="1" w:styleId="4BC97038BD8546428FB9D6F68DCD335B">
    <w:name w:val="4BC97038BD8546428FB9D6F68DCD335B"/>
  </w:style>
  <w:style w:type="paragraph" w:customStyle="1" w:styleId="293EC48963A540D49FB53F3548B8BDA5">
    <w:name w:val="293EC48963A540D49FB53F3548B8BDA5"/>
  </w:style>
  <w:style w:type="paragraph" w:customStyle="1" w:styleId="EB9A42942BFA41C5AE40FB309BFF246D">
    <w:name w:val="EB9A42942BFA41C5AE40FB309BFF246D"/>
  </w:style>
  <w:style w:type="paragraph" w:customStyle="1" w:styleId="0F3F74533A4C4BB68E758318BECC77CE">
    <w:name w:val="0F3F74533A4C4BB68E758318BECC77CE"/>
  </w:style>
  <w:style w:type="paragraph" w:customStyle="1" w:styleId="2D4D3E06B1AB4F1992FD80A3072B2F6F">
    <w:name w:val="2D4D3E06B1AB4F1992FD80A3072B2F6F"/>
  </w:style>
  <w:style w:type="paragraph" w:customStyle="1" w:styleId="236A965AB9ED4B6E9B385E2148F311BC">
    <w:name w:val="236A965AB9ED4B6E9B385E2148F311BC"/>
  </w:style>
  <w:style w:type="paragraph" w:customStyle="1" w:styleId="B5B395DF841849589D38D54C4170AA92">
    <w:name w:val="B5B395DF841849589D38D54C4170AA92"/>
  </w:style>
  <w:style w:type="paragraph" w:customStyle="1" w:styleId="7D72429ABAFF4867B99872D1E8BFDD07">
    <w:name w:val="7D72429ABAFF4867B99872D1E8BFDD07"/>
  </w:style>
  <w:style w:type="paragraph" w:customStyle="1" w:styleId="C4F0A2BB0AAD4BB9A6BFE4A893F79BA0">
    <w:name w:val="C4F0A2BB0AAD4BB9A6BFE4A893F79BA0"/>
  </w:style>
  <w:style w:type="paragraph" w:customStyle="1" w:styleId="7A159B3A53C048EA99A9D8DB6D5AD8EF">
    <w:name w:val="7A159B3A53C048EA99A9D8DB6D5AD8EF"/>
  </w:style>
  <w:style w:type="paragraph" w:customStyle="1" w:styleId="0027DD8D29A744F382C99A6241927D28">
    <w:name w:val="0027DD8D29A744F382C99A6241927D28"/>
  </w:style>
  <w:style w:type="paragraph" w:customStyle="1" w:styleId="8C2DC273279F4CAB956559196F3BF4AE">
    <w:name w:val="8C2DC273279F4CAB956559196F3BF4AE"/>
  </w:style>
  <w:style w:type="paragraph" w:customStyle="1" w:styleId="0DDD1C27E046499D88FB501402268331">
    <w:name w:val="0DDD1C27E046499D88FB501402268331"/>
  </w:style>
  <w:style w:type="paragraph" w:customStyle="1" w:styleId="90B63D5F2D9D4AE4A654486DBD4ED79F">
    <w:name w:val="90B63D5F2D9D4AE4A654486DBD4ED79F"/>
  </w:style>
  <w:style w:type="paragraph" w:customStyle="1" w:styleId="DBCCF4D58B384622AAF47C8CFF7967AC">
    <w:name w:val="DBCCF4D58B384622AAF47C8CFF7967AC"/>
  </w:style>
  <w:style w:type="paragraph" w:customStyle="1" w:styleId="653E9462AD4C44B286767D94C346535E">
    <w:name w:val="653E9462AD4C44B286767D94C346535E"/>
  </w:style>
  <w:style w:type="paragraph" w:customStyle="1" w:styleId="716CCC175A494DD9ABE2DE17B9D181CE">
    <w:name w:val="716CCC175A494DD9ABE2DE17B9D181CE"/>
  </w:style>
  <w:style w:type="paragraph" w:customStyle="1" w:styleId="0B954B3F0ED44764865F31224E5C9D55">
    <w:name w:val="0B954B3F0ED44764865F31224E5C9D55"/>
  </w:style>
  <w:style w:type="paragraph" w:customStyle="1" w:styleId="E80386B063E54C7781E51EBA3C775BD6">
    <w:name w:val="E80386B063E54C7781E51EBA3C775BD6"/>
  </w:style>
  <w:style w:type="paragraph" w:customStyle="1" w:styleId="6B9A28C37D784FE391695426604F9310">
    <w:name w:val="6B9A28C37D784FE391695426604F9310"/>
  </w:style>
  <w:style w:type="paragraph" w:customStyle="1" w:styleId="82E4C7EA54BB4DF686CF6510B267FD9C">
    <w:name w:val="82E4C7EA54BB4DF686CF6510B267FD9C"/>
  </w:style>
  <w:style w:type="paragraph" w:customStyle="1" w:styleId="0C93D9510E934EDA9B6C8B9227006ABD">
    <w:name w:val="0C93D9510E934EDA9B6C8B9227006ABD"/>
  </w:style>
  <w:style w:type="paragraph" w:customStyle="1" w:styleId="E3AB05D9B1EE446C8E06F5C188C8AD29">
    <w:name w:val="E3AB05D9B1EE446C8E06F5C188C8AD29"/>
  </w:style>
  <w:style w:type="paragraph" w:customStyle="1" w:styleId="3E556AEFC1C240D7B66DC5BD7387767E">
    <w:name w:val="3E556AEFC1C240D7B66DC5BD7387767E"/>
  </w:style>
  <w:style w:type="paragraph" w:customStyle="1" w:styleId="5802E9376F0746AC86B5A65CA54D49C9">
    <w:name w:val="5802E9376F0746AC86B5A65CA54D49C9"/>
  </w:style>
  <w:style w:type="paragraph" w:customStyle="1" w:styleId="5E9CFFEC4F924573A83A62E0AC4237E1">
    <w:name w:val="5E9CFFEC4F924573A83A62E0AC4237E1"/>
  </w:style>
  <w:style w:type="paragraph" w:customStyle="1" w:styleId="08B23D81851540CEB54BC80428B4C361">
    <w:name w:val="08B23D81851540CEB54BC80428B4C361"/>
  </w:style>
  <w:style w:type="paragraph" w:customStyle="1" w:styleId="53E0D3B0ECB54B959C2D5A665C377355">
    <w:name w:val="53E0D3B0ECB54B959C2D5A665C377355"/>
  </w:style>
  <w:style w:type="paragraph" w:customStyle="1" w:styleId="9BA47FE0F46F4B0E9BB47F2FBE7FCE87">
    <w:name w:val="9BA47FE0F46F4B0E9BB47F2FBE7FCE87"/>
  </w:style>
  <w:style w:type="paragraph" w:customStyle="1" w:styleId="2D4AA19EA6F347BAB75BA1D5CF4BF816">
    <w:name w:val="2D4AA19EA6F347BAB75BA1D5CF4BF816"/>
  </w:style>
  <w:style w:type="paragraph" w:customStyle="1" w:styleId="FB0301C0725C4B75AF6AB7A94C0BF4DA">
    <w:name w:val="FB0301C0725C4B75AF6AB7A94C0BF4DA"/>
  </w:style>
  <w:style w:type="paragraph" w:customStyle="1" w:styleId="1A439050CF1345B5A73F51DC5B04D62A">
    <w:name w:val="1A439050CF1345B5A73F51DC5B04D62A"/>
  </w:style>
  <w:style w:type="paragraph" w:customStyle="1" w:styleId="6350702C56E348BD8160E45A68872CB0">
    <w:name w:val="6350702C56E348BD8160E45A68872CB0"/>
  </w:style>
  <w:style w:type="paragraph" w:customStyle="1" w:styleId="A9581240FD5B4B4698C54EE18E1DAB11">
    <w:name w:val="A9581240FD5B4B4698C54EE18E1DAB11"/>
  </w:style>
  <w:style w:type="paragraph" w:customStyle="1" w:styleId="C57714A3F06A4E7EA5E1948AB19DCB93">
    <w:name w:val="C57714A3F06A4E7EA5E1948AB19DCB93"/>
  </w:style>
  <w:style w:type="paragraph" w:customStyle="1" w:styleId="9899BFA7F58D42359BE3059E85A831B6">
    <w:name w:val="9899BFA7F58D42359BE3059E85A831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12</TotalTime>
  <Pages>2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Kolawole Heyward-Rotimi</dc:creator>
  <cp:keywords/>
  <cp:lastModifiedBy>Kola Heyward-Rotimi</cp:lastModifiedBy>
  <cp:revision>15</cp:revision>
  <cp:lastPrinted>2020-08-13T02:39:00Z</cp:lastPrinted>
  <dcterms:created xsi:type="dcterms:W3CDTF">2020-08-18T17:27:00Z</dcterms:created>
  <dcterms:modified xsi:type="dcterms:W3CDTF">2020-10-01T01:04:00Z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